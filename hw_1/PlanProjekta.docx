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464" w14:textId="77777777" w:rsidR="00C87E8A" w:rsidRDefault="00C87E8A" w:rsidP="00C87E8A">
      <w:pPr>
        <w:pStyle w:val="Naslov1"/>
      </w:pPr>
      <w:r>
        <w:t>Uvod</w:t>
      </w:r>
    </w:p>
    <w:p w14:paraId="34036EA8" w14:textId="7F32C2C8" w:rsidR="006A1F2B" w:rsidRDefault="006A1F2B" w:rsidP="006A1F2B">
      <w:r>
        <w:t xml:space="preserve">Ideja projekta je napraviti programsku potporu za čuvanje kućnih ljubimaca. Želja je </w:t>
      </w:r>
    </w:p>
    <w:p w14:paraId="02B8E19A" w14:textId="033F2784" w:rsidR="006A1F2B" w:rsidRDefault="006A1F2B" w:rsidP="006A1F2B">
      <w:r>
        <w:t>svrha: spojiti ljude koji potražuju i nude usluge čuvanje kućnih ljubimaca.</w:t>
      </w:r>
    </w:p>
    <w:p w14:paraId="24386AEE" w14:textId="77777777" w:rsidR="001069F5" w:rsidRDefault="001069F5" w:rsidP="00C87E8A"/>
    <w:p w14:paraId="236AE988" w14:textId="1371C3DD" w:rsidR="00C87E8A" w:rsidRDefault="00C87E8A" w:rsidP="00C87E8A">
      <w:pPr>
        <w:pStyle w:val="Naslov2"/>
      </w:pPr>
      <w:r>
        <w:t>Doseg projekta</w:t>
      </w:r>
    </w:p>
    <w:p w14:paraId="20F59B09" w14:textId="0CC13478" w:rsidR="008B2907" w:rsidRPr="008B2907" w:rsidRDefault="008B2907" w:rsidP="008B2907">
      <w:r>
        <w:t>Za izradu projekta potrebna su dva računala (Windows 7 i novije) te pristup internetu.</w:t>
      </w:r>
    </w:p>
    <w:p w14:paraId="116E5612" w14:textId="77777777" w:rsidR="006A1F2B" w:rsidRDefault="006A1F2B" w:rsidP="001069F5">
      <w:pPr>
        <w:pStyle w:val="Upute"/>
      </w:pPr>
    </w:p>
    <w:p w14:paraId="06876F09" w14:textId="77777777" w:rsidR="006A1F2B" w:rsidRDefault="006A1F2B" w:rsidP="001069F5">
      <w:pPr>
        <w:pStyle w:val="Upute"/>
      </w:pPr>
    </w:p>
    <w:p w14:paraId="13070689" w14:textId="5F5C2EB8" w:rsidR="007C4482" w:rsidRDefault="007F04D2" w:rsidP="007F04D2">
      <w:pPr>
        <w:pStyle w:val="Naslov2"/>
      </w:pPr>
      <w:r>
        <w:t>Faze i ključni koraci</w:t>
      </w:r>
    </w:p>
    <w:p w14:paraId="5DA8A39E" w14:textId="77777777" w:rsidR="0094428D" w:rsidRDefault="0094428D" w:rsidP="007F04D2"/>
    <w:p w14:paraId="7A129BD0" w14:textId="2999C49C" w:rsidR="007F04D2" w:rsidRPr="0094428D" w:rsidRDefault="007F04D2" w:rsidP="007F04D2">
      <w:pPr>
        <w:rPr>
          <w:sz w:val="28"/>
          <w:szCs w:val="28"/>
        </w:rPr>
      </w:pPr>
      <w:r w:rsidRPr="0094428D">
        <w:rPr>
          <w:sz w:val="28"/>
          <w:szCs w:val="28"/>
        </w:rPr>
        <w:t>Mjerljivi rezultati pojedine faze</w:t>
      </w:r>
    </w:p>
    <w:p w14:paraId="0B1850D8" w14:textId="77777777" w:rsidR="0094428D" w:rsidRDefault="0094428D" w:rsidP="007F04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4514"/>
      </w:tblGrid>
      <w:tr w:rsidR="007F04D2" w14:paraId="4636D68E" w14:textId="77777777" w:rsidTr="000D33C7">
        <w:tc>
          <w:tcPr>
            <w:tcW w:w="4621" w:type="dxa"/>
            <w:shd w:val="clear" w:color="auto" w:fill="auto"/>
          </w:tcPr>
          <w:p w14:paraId="02FF79BC" w14:textId="733579F6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1DEDC8A3" w14:textId="3A264F7B" w:rsidR="007F04D2" w:rsidRDefault="0094428D" w:rsidP="007F04D2">
            <w:r>
              <w:t xml:space="preserve">Prikupljanje informacija od vlasnika kućnih ljubimaca. Izraditi povelju projekta, plan projekta, studiju izvedivosti prijedloga. Napraviti analizu prikupljenih podataka i isporučiti </w:t>
            </w:r>
            <w:r w:rsidR="00436FE4">
              <w:t>specifikaciju zahtjeva.</w:t>
            </w:r>
          </w:p>
        </w:tc>
      </w:tr>
      <w:tr w:rsidR="007F04D2" w14:paraId="58836100" w14:textId="77777777" w:rsidTr="000D33C7">
        <w:tc>
          <w:tcPr>
            <w:tcW w:w="4621" w:type="dxa"/>
            <w:shd w:val="clear" w:color="auto" w:fill="auto"/>
          </w:tcPr>
          <w:p w14:paraId="40D1DF0D" w14:textId="3400F04E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4E66CAEA" w14:textId="46D2D123" w:rsidR="007F04D2" w:rsidRDefault="00436FE4" w:rsidP="007F04D2">
            <w:r>
              <w:t>Izraditi specifikaciju dizajna koja uključuje oblikovanje podataka i objektni model. Pod oblikovanje spada</w:t>
            </w:r>
            <w:r w:rsidR="0071363E">
              <w:t xml:space="preserve"> modeliranje spojen veze i veze višeg stupnja. Nakon toga izraditi dijagram baze podataka i kreirati bazu podataka. </w:t>
            </w:r>
          </w:p>
        </w:tc>
      </w:tr>
      <w:tr w:rsidR="007F04D2" w14:paraId="1ED28A63" w14:textId="77777777" w:rsidTr="000D33C7">
        <w:tc>
          <w:tcPr>
            <w:tcW w:w="4621" w:type="dxa"/>
            <w:shd w:val="clear" w:color="auto" w:fill="auto"/>
          </w:tcPr>
          <w:p w14:paraId="432D2FB7" w14:textId="5D9D0185" w:rsidR="007F04D2" w:rsidRDefault="007F04D2" w:rsidP="000D33C7">
            <w:pPr>
              <w:numPr>
                <w:ilvl w:val="0"/>
                <w:numId w:val="27"/>
              </w:numPr>
            </w:pPr>
            <w:r>
              <w:t xml:space="preserve">Faza </w:t>
            </w:r>
          </w:p>
        </w:tc>
        <w:tc>
          <w:tcPr>
            <w:tcW w:w="4621" w:type="dxa"/>
            <w:shd w:val="clear" w:color="auto" w:fill="auto"/>
          </w:tcPr>
          <w:p w14:paraId="378C5CD8" w14:textId="2F33A22A" w:rsidR="007F04D2" w:rsidRDefault="0071363E" w:rsidP="007F04D2">
            <w:r>
              <w:t>Ugradnja odabrane arhitekture</w:t>
            </w:r>
            <w:r w:rsidR="003F4FF0">
              <w:t xml:space="preserve"> MVC, napisati pripadajuću dokumentaciju. Isporučiti programsko rješenje za čuvanje kućnih ljubimaca te napisati </w:t>
            </w:r>
            <w:r w:rsidR="000B5E31">
              <w:t>5</w:t>
            </w:r>
            <w:r w:rsidR="003F4FF0">
              <w:t xml:space="preserve"> testova za testiranje.</w:t>
            </w:r>
          </w:p>
        </w:tc>
      </w:tr>
      <w:tr w:rsidR="007F04D2" w14:paraId="2CA0C2FD" w14:textId="77777777" w:rsidTr="000D33C7">
        <w:tc>
          <w:tcPr>
            <w:tcW w:w="4621" w:type="dxa"/>
            <w:shd w:val="clear" w:color="auto" w:fill="auto"/>
          </w:tcPr>
          <w:p w14:paraId="0E13A91F" w14:textId="477B7608" w:rsidR="007F04D2" w:rsidRDefault="007F04D2" w:rsidP="000D33C7">
            <w:pPr>
              <w:numPr>
                <w:ilvl w:val="0"/>
                <w:numId w:val="27"/>
              </w:numPr>
            </w:pPr>
            <w:r>
              <w:t>Faza</w:t>
            </w:r>
          </w:p>
        </w:tc>
        <w:tc>
          <w:tcPr>
            <w:tcW w:w="4621" w:type="dxa"/>
            <w:shd w:val="clear" w:color="auto" w:fill="auto"/>
          </w:tcPr>
          <w:p w14:paraId="234BC3BC" w14:textId="400FFD6D" w:rsidR="007F04D2" w:rsidRDefault="003F4FF0" w:rsidP="007F04D2">
            <w:r>
              <w:t xml:space="preserve">Modelirati reprezentativan proces. Isporučiti </w:t>
            </w:r>
            <w:r w:rsidR="00366FEB">
              <w:t xml:space="preserve">krajnje </w:t>
            </w:r>
            <w:r>
              <w:t>programsko rješenje(</w:t>
            </w:r>
            <w:r w:rsidR="006313C3">
              <w:t>Iz</w:t>
            </w:r>
            <w:r>
              <w:t xml:space="preserve"> i  izraditi korisničko sučelje).</w:t>
            </w:r>
          </w:p>
        </w:tc>
      </w:tr>
    </w:tbl>
    <w:p w14:paraId="58299747" w14:textId="42B0FA16" w:rsidR="007F04D2" w:rsidRDefault="007F04D2" w:rsidP="007F04D2"/>
    <w:p w14:paraId="1A7704A6" w14:textId="62FA01EF" w:rsidR="001E5A27" w:rsidRDefault="001E5A27" w:rsidP="007F04D2"/>
    <w:p w14:paraId="2C291F6B" w14:textId="40A70D6F" w:rsidR="001E5A27" w:rsidRDefault="001E5A27" w:rsidP="007F04D2"/>
    <w:p w14:paraId="63BB32B0" w14:textId="1F948233" w:rsidR="001E5A27" w:rsidRDefault="001E5A27" w:rsidP="007F04D2"/>
    <w:p w14:paraId="1F53A676" w14:textId="6725BEBA" w:rsidR="001E5A27" w:rsidRDefault="001E5A27" w:rsidP="007F04D2"/>
    <w:p w14:paraId="2E12D8D0" w14:textId="241464FA" w:rsidR="001E5A27" w:rsidRDefault="001E5A27" w:rsidP="007F04D2"/>
    <w:p w14:paraId="3D729440" w14:textId="1038DE24" w:rsidR="001E5A27" w:rsidRDefault="001E5A27" w:rsidP="007F04D2"/>
    <w:p w14:paraId="70AED1BC" w14:textId="7DB0FE26" w:rsidR="00EE1972" w:rsidRDefault="00EE1972" w:rsidP="007F04D2"/>
    <w:p w14:paraId="0A12E487" w14:textId="11D5D81A" w:rsidR="00EE1972" w:rsidRDefault="00EE1972" w:rsidP="007F04D2"/>
    <w:p w14:paraId="53D014BE" w14:textId="70B898CF" w:rsidR="00EE1972" w:rsidRDefault="00EE1972" w:rsidP="007F04D2"/>
    <w:p w14:paraId="74CB2A97" w14:textId="312DEA8D" w:rsidR="00EE1972" w:rsidRDefault="00EE1972" w:rsidP="007F04D2"/>
    <w:p w14:paraId="498BFB43" w14:textId="1A332397" w:rsidR="00EE1972" w:rsidRDefault="00EE1972" w:rsidP="007F04D2"/>
    <w:p w14:paraId="36E92110" w14:textId="28A6280C" w:rsidR="00EE1972" w:rsidRDefault="00EE1972" w:rsidP="007F04D2"/>
    <w:p w14:paraId="095B27E8" w14:textId="4779BB1A" w:rsidR="00EE1972" w:rsidRDefault="00EE1972" w:rsidP="007F04D2">
      <w:r>
        <w:t xml:space="preserve"> </w:t>
      </w:r>
    </w:p>
    <w:p w14:paraId="240BA991" w14:textId="6E74E056" w:rsidR="00EE1972" w:rsidRDefault="00EE1972" w:rsidP="007F04D2"/>
    <w:p w14:paraId="14CF3A15" w14:textId="6CF3EE66" w:rsidR="00EE1972" w:rsidRDefault="00EE1972" w:rsidP="007F04D2"/>
    <w:p w14:paraId="6CD2513E" w14:textId="7609CBBC" w:rsidR="00C367DF" w:rsidRDefault="00C367DF" w:rsidP="007F04D2"/>
    <w:p w14:paraId="05B1468A" w14:textId="64BA970F" w:rsidR="001E5A27" w:rsidRDefault="00284F69" w:rsidP="007F04D2">
      <w:r w:rsidRPr="00284F69">
        <w:t xml:space="preserve"> </w:t>
      </w:r>
      <w:r w:rsidR="00311E10" w:rsidRPr="00311E10">
        <w:t xml:space="preserve"> </w:t>
      </w:r>
    </w:p>
    <w:p w14:paraId="00348692" w14:textId="7A1B2C55" w:rsidR="001E5A27" w:rsidRDefault="001E5A27" w:rsidP="007F04D2"/>
    <w:p w14:paraId="7F80B9E7" w14:textId="2F382208" w:rsidR="001E5A27" w:rsidRDefault="00962F46" w:rsidP="007F04D2">
      <w:r>
        <w:rPr>
          <w:noProof/>
        </w:rPr>
        <w:drawing>
          <wp:inline distT="0" distB="0" distL="0" distR="0" wp14:anchorId="254619DB" wp14:editId="06B02996">
            <wp:extent cx="8215630" cy="4892040"/>
            <wp:effectExtent l="4445" t="0" r="0" b="0"/>
            <wp:docPr id="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1563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7267" w14:textId="08399A50" w:rsidR="001E5A27" w:rsidRPr="007F04D2" w:rsidRDefault="009B3722" w:rsidP="007F04D2">
      <w:r>
        <w:lastRenderedPageBreak/>
        <w:t xml:space="preserve"> </w:t>
      </w:r>
    </w:p>
    <w:sectPr w:rsidR="001E5A27" w:rsidRPr="007F04D2" w:rsidSect="00865C6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6A51" w14:textId="77777777" w:rsidR="000D33C7" w:rsidRDefault="000D33C7">
      <w:r>
        <w:separator/>
      </w:r>
    </w:p>
    <w:p w14:paraId="3C54A926" w14:textId="77777777" w:rsidR="000D33C7" w:rsidRDefault="000D33C7"/>
  </w:endnote>
  <w:endnote w:type="continuationSeparator" w:id="0">
    <w:p w14:paraId="29A4A5E3" w14:textId="77777777" w:rsidR="000D33C7" w:rsidRDefault="000D33C7">
      <w:r>
        <w:continuationSeparator/>
      </w:r>
    </w:p>
    <w:p w14:paraId="2C7CCD0F" w14:textId="77777777" w:rsidR="000D33C7" w:rsidRDefault="000D3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A9D6" w14:textId="77777777" w:rsidR="004E6E95" w:rsidRDefault="004E6E95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14F6317" w14:textId="77777777" w:rsidR="004E6E95" w:rsidRDefault="004E6E95" w:rsidP="00497761">
    <w:pPr>
      <w:pStyle w:val="Podnoje"/>
      <w:ind w:right="360"/>
    </w:pPr>
  </w:p>
  <w:p w14:paraId="1D993602" w14:textId="77777777" w:rsidR="004E6E95" w:rsidRDefault="004E6E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865C6A" w14:paraId="6945E2C2" w14:textId="77777777">
      <w:tc>
        <w:tcPr>
          <w:tcW w:w="3080" w:type="dxa"/>
        </w:tcPr>
        <w:p w14:paraId="05AB6C61" w14:textId="77777777" w:rsidR="00865C6A" w:rsidRDefault="00865C6A" w:rsidP="00BE70B4">
          <w:pPr>
            <w:pStyle w:val="Podnoje"/>
            <w:ind w:right="360"/>
          </w:pPr>
        </w:p>
      </w:tc>
      <w:tc>
        <w:tcPr>
          <w:tcW w:w="3081" w:type="dxa"/>
        </w:tcPr>
        <w:p w14:paraId="1C6977E4" w14:textId="24BF5484" w:rsidR="00865C6A" w:rsidRDefault="00865C6A" w:rsidP="00BE70B4">
          <w:pPr>
            <w:pStyle w:val="Podnoje"/>
            <w:ind w:right="360"/>
            <w:jc w:val="center"/>
          </w:pPr>
          <w:r>
            <w:sym w:font="Symbol" w:char="F0D3"/>
          </w:r>
          <w:r>
            <w:t>FER-ZP</w:t>
          </w:r>
          <w:r w:rsidR="002623FA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5E31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</w:tcPr>
        <w:p w14:paraId="15293794" w14:textId="77777777" w:rsidR="00865C6A" w:rsidRDefault="00865C6A" w:rsidP="00BE70B4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 w:rsidR="00437682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 w:rsidR="00437682"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39191CF2" w14:textId="77777777" w:rsidR="00865C6A" w:rsidRDefault="00865C6A" w:rsidP="00865C6A">
    <w:pPr>
      <w:pStyle w:val="Podnoje"/>
    </w:pPr>
  </w:p>
  <w:p w14:paraId="13783C0B" w14:textId="77777777" w:rsidR="00865C6A" w:rsidRDefault="00865C6A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865C6A" w14:paraId="32DC2C50" w14:textId="77777777">
      <w:tc>
        <w:tcPr>
          <w:tcW w:w="3080" w:type="dxa"/>
        </w:tcPr>
        <w:p w14:paraId="5EDB37BD" w14:textId="77777777" w:rsidR="00865C6A" w:rsidRDefault="00865C6A" w:rsidP="00BE70B4">
          <w:pPr>
            <w:pStyle w:val="Podnoje"/>
            <w:ind w:right="360"/>
          </w:pPr>
        </w:p>
      </w:tc>
      <w:tc>
        <w:tcPr>
          <w:tcW w:w="3081" w:type="dxa"/>
        </w:tcPr>
        <w:p w14:paraId="1AF624CE" w14:textId="6E866ECD" w:rsidR="00865C6A" w:rsidRDefault="00865C6A" w:rsidP="00BE70B4">
          <w:pPr>
            <w:pStyle w:val="Podnoje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5E31">
            <w:rPr>
              <w:noProof/>
            </w:rPr>
            <w:t>2022</w:t>
          </w:r>
          <w:r>
            <w:fldChar w:fldCharType="end"/>
          </w:r>
        </w:p>
      </w:tc>
      <w:tc>
        <w:tcPr>
          <w:tcW w:w="3081" w:type="dxa"/>
        </w:tcPr>
        <w:p w14:paraId="6FEEAFD3" w14:textId="77777777" w:rsidR="00865C6A" w:rsidRDefault="00865C6A" w:rsidP="00BE70B4">
          <w:pPr>
            <w:pStyle w:val="Podnoje"/>
            <w:jc w:val="right"/>
          </w:pP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PAGE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1</w:t>
          </w:r>
          <w:r>
            <w:rPr>
              <w:rStyle w:val="Brojstranice"/>
            </w:rPr>
            <w:fldChar w:fldCharType="end"/>
          </w:r>
          <w:r>
            <w:rPr>
              <w:rStyle w:val="Brojstranice"/>
            </w:rPr>
            <w:t>/</w:t>
          </w:r>
          <w:r>
            <w:rPr>
              <w:rStyle w:val="Brojstranice"/>
            </w:rPr>
            <w:fldChar w:fldCharType="begin"/>
          </w:r>
          <w:r>
            <w:rPr>
              <w:rStyle w:val="Brojstranice"/>
            </w:rPr>
            <w:instrText xml:space="preserve"> NUMPAGES </w:instrText>
          </w:r>
          <w:r>
            <w:rPr>
              <w:rStyle w:val="Brojstranice"/>
            </w:rPr>
            <w:fldChar w:fldCharType="separate"/>
          </w:r>
          <w:r>
            <w:rPr>
              <w:rStyle w:val="Brojstranice"/>
              <w:noProof/>
            </w:rPr>
            <w:t>3</w:t>
          </w:r>
          <w:r>
            <w:rPr>
              <w:rStyle w:val="Brojstranice"/>
            </w:rPr>
            <w:fldChar w:fldCharType="end"/>
          </w:r>
        </w:p>
      </w:tc>
    </w:tr>
  </w:tbl>
  <w:p w14:paraId="439CB9E0" w14:textId="77777777" w:rsidR="00865C6A" w:rsidRDefault="00865C6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F058" w14:textId="77777777" w:rsidR="000D33C7" w:rsidRDefault="000D33C7">
      <w:r>
        <w:separator/>
      </w:r>
    </w:p>
    <w:p w14:paraId="5DE4208E" w14:textId="77777777" w:rsidR="000D33C7" w:rsidRDefault="000D33C7"/>
  </w:footnote>
  <w:footnote w:type="continuationSeparator" w:id="0">
    <w:p w14:paraId="0E735E40" w14:textId="77777777" w:rsidR="000D33C7" w:rsidRDefault="000D33C7">
      <w:r>
        <w:continuationSeparator/>
      </w:r>
    </w:p>
    <w:p w14:paraId="7AF3804F" w14:textId="77777777" w:rsidR="000D33C7" w:rsidRDefault="000D33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9BF1" w14:textId="77777777" w:rsidR="00865C6A" w:rsidRDefault="00865C6A">
    <w:pPr>
      <w:pStyle w:val="Zaglavlje"/>
    </w:pPr>
    <w:r>
      <w:t>Plan projekta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406A" w14:textId="77777777" w:rsidR="00865C6A" w:rsidRDefault="00865C6A">
    <w:pPr>
      <w:pStyle w:val="Zaglavlje"/>
    </w:pPr>
    <w:r>
      <w:t>Plan projekta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40937DA"/>
    <w:multiLevelType w:val="hybridMultilevel"/>
    <w:tmpl w:val="EAD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8"/>
  </w:num>
  <w:num w:numId="5">
    <w:abstractNumId w:val="22"/>
  </w:num>
  <w:num w:numId="6">
    <w:abstractNumId w:val="14"/>
  </w:num>
  <w:num w:numId="7">
    <w:abstractNumId w:val="7"/>
  </w:num>
  <w:num w:numId="8">
    <w:abstractNumId w:val="1"/>
  </w:num>
  <w:num w:numId="9">
    <w:abstractNumId w:val="10"/>
  </w:num>
  <w:num w:numId="10">
    <w:abstractNumId w:val="20"/>
  </w:num>
  <w:num w:numId="11">
    <w:abstractNumId w:val="25"/>
  </w:num>
  <w:num w:numId="12">
    <w:abstractNumId w:val="16"/>
  </w:num>
  <w:num w:numId="13">
    <w:abstractNumId w:val="24"/>
  </w:num>
  <w:num w:numId="14">
    <w:abstractNumId w:val="21"/>
  </w:num>
  <w:num w:numId="15">
    <w:abstractNumId w:val="15"/>
  </w:num>
  <w:num w:numId="16">
    <w:abstractNumId w:val="23"/>
  </w:num>
  <w:num w:numId="17">
    <w:abstractNumId w:val="9"/>
  </w:num>
  <w:num w:numId="18">
    <w:abstractNumId w:val="26"/>
  </w:num>
  <w:num w:numId="19">
    <w:abstractNumId w:val="17"/>
  </w:num>
  <w:num w:numId="20">
    <w:abstractNumId w:val="13"/>
  </w:num>
  <w:num w:numId="21">
    <w:abstractNumId w:val="6"/>
  </w:num>
  <w:num w:numId="22">
    <w:abstractNumId w:val="3"/>
  </w:num>
  <w:num w:numId="23">
    <w:abstractNumId w:val="0"/>
  </w:num>
  <w:num w:numId="24">
    <w:abstractNumId w:val="5"/>
  </w:num>
  <w:num w:numId="25">
    <w:abstractNumId w:val="11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12"/>
    <w:rsid w:val="00002C5B"/>
    <w:rsid w:val="00003ED8"/>
    <w:rsid w:val="00003F0B"/>
    <w:rsid w:val="0001292D"/>
    <w:rsid w:val="000138A4"/>
    <w:rsid w:val="00014D28"/>
    <w:rsid w:val="00017FC8"/>
    <w:rsid w:val="00026467"/>
    <w:rsid w:val="000315F9"/>
    <w:rsid w:val="00034273"/>
    <w:rsid w:val="0003554D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578D9"/>
    <w:rsid w:val="00065D5E"/>
    <w:rsid w:val="00066B4C"/>
    <w:rsid w:val="0006770D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2180"/>
    <w:rsid w:val="000B5E31"/>
    <w:rsid w:val="000B7FC8"/>
    <w:rsid w:val="000C2466"/>
    <w:rsid w:val="000C516B"/>
    <w:rsid w:val="000D2D20"/>
    <w:rsid w:val="000D32F5"/>
    <w:rsid w:val="000D33C7"/>
    <w:rsid w:val="000D36A7"/>
    <w:rsid w:val="000D5413"/>
    <w:rsid w:val="000D6D12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069F5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5A27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1588"/>
    <w:rsid w:val="0024253F"/>
    <w:rsid w:val="00250708"/>
    <w:rsid w:val="002535E6"/>
    <w:rsid w:val="002623FA"/>
    <w:rsid w:val="00271960"/>
    <w:rsid w:val="0027255D"/>
    <w:rsid w:val="00276267"/>
    <w:rsid w:val="0027643C"/>
    <w:rsid w:val="0028121C"/>
    <w:rsid w:val="00281D31"/>
    <w:rsid w:val="00281F86"/>
    <w:rsid w:val="00281FE7"/>
    <w:rsid w:val="00284F69"/>
    <w:rsid w:val="00285FD7"/>
    <w:rsid w:val="002863C3"/>
    <w:rsid w:val="002864C0"/>
    <w:rsid w:val="002A060C"/>
    <w:rsid w:val="002A1E4D"/>
    <w:rsid w:val="002A1F25"/>
    <w:rsid w:val="002A518A"/>
    <w:rsid w:val="002A7D2E"/>
    <w:rsid w:val="002B03BE"/>
    <w:rsid w:val="002B5728"/>
    <w:rsid w:val="002B5F2A"/>
    <w:rsid w:val="002C493C"/>
    <w:rsid w:val="002C540A"/>
    <w:rsid w:val="002D3403"/>
    <w:rsid w:val="002D495C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392A"/>
    <w:rsid w:val="003059B8"/>
    <w:rsid w:val="00311E10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E98"/>
    <w:rsid w:val="00341651"/>
    <w:rsid w:val="00344D04"/>
    <w:rsid w:val="0034713A"/>
    <w:rsid w:val="00355FC5"/>
    <w:rsid w:val="0035692E"/>
    <w:rsid w:val="003604C8"/>
    <w:rsid w:val="003626B2"/>
    <w:rsid w:val="00363089"/>
    <w:rsid w:val="00366FEB"/>
    <w:rsid w:val="0037265A"/>
    <w:rsid w:val="00372CA4"/>
    <w:rsid w:val="0037337E"/>
    <w:rsid w:val="00375A8F"/>
    <w:rsid w:val="00381294"/>
    <w:rsid w:val="0038384F"/>
    <w:rsid w:val="00385A79"/>
    <w:rsid w:val="00385B2C"/>
    <w:rsid w:val="00387814"/>
    <w:rsid w:val="0039300F"/>
    <w:rsid w:val="003938BD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20EA"/>
    <w:rsid w:val="003D55B9"/>
    <w:rsid w:val="003D66E0"/>
    <w:rsid w:val="003E3CA1"/>
    <w:rsid w:val="003E6D88"/>
    <w:rsid w:val="003E7E7D"/>
    <w:rsid w:val="003F1749"/>
    <w:rsid w:val="003F471E"/>
    <w:rsid w:val="003F4FF0"/>
    <w:rsid w:val="003F6877"/>
    <w:rsid w:val="004008E4"/>
    <w:rsid w:val="00402038"/>
    <w:rsid w:val="0040219D"/>
    <w:rsid w:val="00403703"/>
    <w:rsid w:val="004041B9"/>
    <w:rsid w:val="00405A8F"/>
    <w:rsid w:val="00411A69"/>
    <w:rsid w:val="00414967"/>
    <w:rsid w:val="00421423"/>
    <w:rsid w:val="004253F1"/>
    <w:rsid w:val="00425B96"/>
    <w:rsid w:val="0043623E"/>
    <w:rsid w:val="004365AD"/>
    <w:rsid w:val="00436FE4"/>
    <w:rsid w:val="00437682"/>
    <w:rsid w:val="00440BB7"/>
    <w:rsid w:val="00444383"/>
    <w:rsid w:val="00445488"/>
    <w:rsid w:val="00450219"/>
    <w:rsid w:val="00455987"/>
    <w:rsid w:val="00460214"/>
    <w:rsid w:val="0046391A"/>
    <w:rsid w:val="00463CC2"/>
    <w:rsid w:val="00464168"/>
    <w:rsid w:val="004644E6"/>
    <w:rsid w:val="004651A3"/>
    <w:rsid w:val="0046680C"/>
    <w:rsid w:val="00466ABD"/>
    <w:rsid w:val="004918A6"/>
    <w:rsid w:val="0049461F"/>
    <w:rsid w:val="00495A1C"/>
    <w:rsid w:val="00495D0E"/>
    <w:rsid w:val="00497761"/>
    <w:rsid w:val="004A1E38"/>
    <w:rsid w:val="004A2E2F"/>
    <w:rsid w:val="004B26DB"/>
    <w:rsid w:val="004B4A04"/>
    <w:rsid w:val="004B7F19"/>
    <w:rsid w:val="004C021E"/>
    <w:rsid w:val="004C61DE"/>
    <w:rsid w:val="004C6CF5"/>
    <w:rsid w:val="004D394D"/>
    <w:rsid w:val="004D4B9F"/>
    <w:rsid w:val="004E07F7"/>
    <w:rsid w:val="004E5A26"/>
    <w:rsid w:val="004E6837"/>
    <w:rsid w:val="004E6E95"/>
    <w:rsid w:val="004E7238"/>
    <w:rsid w:val="004E73EB"/>
    <w:rsid w:val="004E79C5"/>
    <w:rsid w:val="004F1B49"/>
    <w:rsid w:val="004F1F37"/>
    <w:rsid w:val="004F50DA"/>
    <w:rsid w:val="004F51B3"/>
    <w:rsid w:val="004F5493"/>
    <w:rsid w:val="004F5D3D"/>
    <w:rsid w:val="004F7B61"/>
    <w:rsid w:val="00500ADB"/>
    <w:rsid w:val="00500EF0"/>
    <w:rsid w:val="005048AC"/>
    <w:rsid w:val="00504985"/>
    <w:rsid w:val="00505107"/>
    <w:rsid w:val="00507873"/>
    <w:rsid w:val="00514D0B"/>
    <w:rsid w:val="00516473"/>
    <w:rsid w:val="005173D1"/>
    <w:rsid w:val="00521A35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87D"/>
    <w:rsid w:val="005849FB"/>
    <w:rsid w:val="00584F65"/>
    <w:rsid w:val="00587335"/>
    <w:rsid w:val="00593D63"/>
    <w:rsid w:val="005968BA"/>
    <w:rsid w:val="00596EFC"/>
    <w:rsid w:val="005A64DF"/>
    <w:rsid w:val="005B0024"/>
    <w:rsid w:val="005B1C3B"/>
    <w:rsid w:val="005B2259"/>
    <w:rsid w:val="005C381B"/>
    <w:rsid w:val="005C75AA"/>
    <w:rsid w:val="005D48FF"/>
    <w:rsid w:val="005D6AAE"/>
    <w:rsid w:val="005E1211"/>
    <w:rsid w:val="005E2D55"/>
    <w:rsid w:val="005E6A3E"/>
    <w:rsid w:val="005F3113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13C3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34C5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1F2B"/>
    <w:rsid w:val="006A2CD3"/>
    <w:rsid w:val="006A4C6D"/>
    <w:rsid w:val="006A69FD"/>
    <w:rsid w:val="006B3F30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63E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C4482"/>
    <w:rsid w:val="007D0FB8"/>
    <w:rsid w:val="007D2D6A"/>
    <w:rsid w:val="007D2DE0"/>
    <w:rsid w:val="007D34A8"/>
    <w:rsid w:val="007D42F6"/>
    <w:rsid w:val="007D5537"/>
    <w:rsid w:val="007E3AA7"/>
    <w:rsid w:val="007E6DE0"/>
    <w:rsid w:val="007F04D2"/>
    <w:rsid w:val="007F0B3B"/>
    <w:rsid w:val="007F0FD2"/>
    <w:rsid w:val="007F2DD8"/>
    <w:rsid w:val="007F407D"/>
    <w:rsid w:val="007F5C2E"/>
    <w:rsid w:val="007F6528"/>
    <w:rsid w:val="007F7D23"/>
    <w:rsid w:val="008025BB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5597"/>
    <w:rsid w:val="00846C94"/>
    <w:rsid w:val="00847440"/>
    <w:rsid w:val="008552F6"/>
    <w:rsid w:val="0085671E"/>
    <w:rsid w:val="00860752"/>
    <w:rsid w:val="00861E04"/>
    <w:rsid w:val="00865616"/>
    <w:rsid w:val="00865C6A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907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6BFC"/>
    <w:rsid w:val="0093258D"/>
    <w:rsid w:val="00941073"/>
    <w:rsid w:val="009414EE"/>
    <w:rsid w:val="009427BE"/>
    <w:rsid w:val="00942C03"/>
    <w:rsid w:val="0094428D"/>
    <w:rsid w:val="00955D55"/>
    <w:rsid w:val="0096015C"/>
    <w:rsid w:val="00960ACA"/>
    <w:rsid w:val="00961619"/>
    <w:rsid w:val="00961749"/>
    <w:rsid w:val="009621CB"/>
    <w:rsid w:val="00962F46"/>
    <w:rsid w:val="00964732"/>
    <w:rsid w:val="0096612C"/>
    <w:rsid w:val="00967F41"/>
    <w:rsid w:val="00974082"/>
    <w:rsid w:val="009759A6"/>
    <w:rsid w:val="00987D41"/>
    <w:rsid w:val="00991A2D"/>
    <w:rsid w:val="0099422B"/>
    <w:rsid w:val="00995308"/>
    <w:rsid w:val="00996BFA"/>
    <w:rsid w:val="009A1306"/>
    <w:rsid w:val="009A1E05"/>
    <w:rsid w:val="009A3D3F"/>
    <w:rsid w:val="009A4D88"/>
    <w:rsid w:val="009A501D"/>
    <w:rsid w:val="009A56A4"/>
    <w:rsid w:val="009A7268"/>
    <w:rsid w:val="009B0019"/>
    <w:rsid w:val="009B054B"/>
    <w:rsid w:val="009B3722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0B19"/>
    <w:rsid w:val="00A46073"/>
    <w:rsid w:val="00A47B66"/>
    <w:rsid w:val="00A50A68"/>
    <w:rsid w:val="00A53063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2EEB"/>
    <w:rsid w:val="00A84F5D"/>
    <w:rsid w:val="00A90B4D"/>
    <w:rsid w:val="00A91AD3"/>
    <w:rsid w:val="00A945DC"/>
    <w:rsid w:val="00A960E4"/>
    <w:rsid w:val="00A97C77"/>
    <w:rsid w:val="00AB079C"/>
    <w:rsid w:val="00AB1CC1"/>
    <w:rsid w:val="00AB33D1"/>
    <w:rsid w:val="00AB33F1"/>
    <w:rsid w:val="00AB6BE9"/>
    <w:rsid w:val="00AC3F3B"/>
    <w:rsid w:val="00AC5110"/>
    <w:rsid w:val="00AC57EB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2CFE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3811"/>
    <w:rsid w:val="00BB432A"/>
    <w:rsid w:val="00BB658A"/>
    <w:rsid w:val="00BC2137"/>
    <w:rsid w:val="00BC34D3"/>
    <w:rsid w:val="00BC4EB7"/>
    <w:rsid w:val="00BC501D"/>
    <w:rsid w:val="00BD2EB6"/>
    <w:rsid w:val="00BD316F"/>
    <w:rsid w:val="00BD50AE"/>
    <w:rsid w:val="00BD63C0"/>
    <w:rsid w:val="00BE0B9B"/>
    <w:rsid w:val="00BE2CC3"/>
    <w:rsid w:val="00BE5F5F"/>
    <w:rsid w:val="00BE70B4"/>
    <w:rsid w:val="00BE79E4"/>
    <w:rsid w:val="00BF3D3C"/>
    <w:rsid w:val="00BF6E28"/>
    <w:rsid w:val="00BF7AF3"/>
    <w:rsid w:val="00C012BD"/>
    <w:rsid w:val="00C01BC4"/>
    <w:rsid w:val="00C037B6"/>
    <w:rsid w:val="00C05A6E"/>
    <w:rsid w:val="00C05AD9"/>
    <w:rsid w:val="00C06D7F"/>
    <w:rsid w:val="00C11956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67DF"/>
    <w:rsid w:val="00C372B4"/>
    <w:rsid w:val="00C37375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4424"/>
    <w:rsid w:val="00C8538F"/>
    <w:rsid w:val="00C87E8A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5767"/>
    <w:rsid w:val="00CC5CD0"/>
    <w:rsid w:val="00CC7AAA"/>
    <w:rsid w:val="00CC7CC0"/>
    <w:rsid w:val="00CD421E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7431E"/>
    <w:rsid w:val="00D77324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B51"/>
    <w:rsid w:val="00DC42D1"/>
    <w:rsid w:val="00DC4A18"/>
    <w:rsid w:val="00DC5EF9"/>
    <w:rsid w:val="00DC68EA"/>
    <w:rsid w:val="00DC7A10"/>
    <w:rsid w:val="00DD4B1C"/>
    <w:rsid w:val="00DD5575"/>
    <w:rsid w:val="00DE5BCC"/>
    <w:rsid w:val="00DE5F2F"/>
    <w:rsid w:val="00DE6B73"/>
    <w:rsid w:val="00DF2369"/>
    <w:rsid w:val="00DF5F94"/>
    <w:rsid w:val="00E00F90"/>
    <w:rsid w:val="00E06DEB"/>
    <w:rsid w:val="00E06F1E"/>
    <w:rsid w:val="00E12677"/>
    <w:rsid w:val="00E1427E"/>
    <w:rsid w:val="00E14523"/>
    <w:rsid w:val="00E14A04"/>
    <w:rsid w:val="00E179B9"/>
    <w:rsid w:val="00E20CD0"/>
    <w:rsid w:val="00E20D5F"/>
    <w:rsid w:val="00E215EC"/>
    <w:rsid w:val="00E225F4"/>
    <w:rsid w:val="00E226FD"/>
    <w:rsid w:val="00E3072C"/>
    <w:rsid w:val="00E314CB"/>
    <w:rsid w:val="00E31640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60EE9"/>
    <w:rsid w:val="00E6231A"/>
    <w:rsid w:val="00E6338C"/>
    <w:rsid w:val="00E6492E"/>
    <w:rsid w:val="00E66170"/>
    <w:rsid w:val="00E67AE3"/>
    <w:rsid w:val="00E70B90"/>
    <w:rsid w:val="00E72783"/>
    <w:rsid w:val="00E84B2B"/>
    <w:rsid w:val="00E84F8E"/>
    <w:rsid w:val="00E8501D"/>
    <w:rsid w:val="00E85437"/>
    <w:rsid w:val="00E86604"/>
    <w:rsid w:val="00E87914"/>
    <w:rsid w:val="00E94512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1972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0E63"/>
    <w:rsid w:val="00FA2555"/>
    <w:rsid w:val="00FA3E2A"/>
    <w:rsid w:val="00FB3448"/>
    <w:rsid w:val="00FB5230"/>
    <w:rsid w:val="00FB7A0D"/>
    <w:rsid w:val="00FB7A19"/>
    <w:rsid w:val="00FC3DEE"/>
    <w:rsid w:val="00FC5EE4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3EC150EA"/>
  <w15:chartTrackingRefBased/>
  <w15:docId w15:val="{43BB10AF-6621-455B-B124-71EF2582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Naslov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Naslov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link w:val="Naslov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Opisslike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10">
    <w:name w:val="Naslov1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Naslov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Pozdrav">
    <w:name w:val="Salutation"/>
    <w:basedOn w:val="Normal"/>
    <w:next w:val="Normal"/>
  </w:style>
  <w:style w:type="paragraph" w:styleId="Tijeloteksta">
    <w:name w:val="Body Text"/>
    <w:basedOn w:val="Normal"/>
  </w:style>
  <w:style w:type="character" w:styleId="Brojretka">
    <w:name w:val="line number"/>
    <w:basedOn w:val="Zadanifontodlomka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Zaglavlje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Podnoje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Brojstranice">
    <w:name w:val="page number"/>
    <w:basedOn w:val="Zadanifontodlomka"/>
  </w:style>
  <w:style w:type="character" w:styleId="Referencakomentara">
    <w:name w:val="annotation reference"/>
    <w:semiHidden/>
    <w:rsid w:val="00450219"/>
    <w:rPr>
      <w:sz w:val="16"/>
      <w:szCs w:val="16"/>
    </w:rPr>
  </w:style>
  <w:style w:type="paragraph" w:styleId="Tekstkomentara">
    <w:name w:val="annotation text"/>
    <w:basedOn w:val="Normal"/>
    <w:semiHidden/>
    <w:rsid w:val="0045021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semiHidden/>
    <w:rsid w:val="00450219"/>
    <w:rPr>
      <w:b/>
      <w:bCs/>
    </w:rPr>
  </w:style>
  <w:style w:type="paragraph" w:styleId="Tekstbalonia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Sadraj1">
    <w:name w:val="toc 1"/>
    <w:basedOn w:val="Normal"/>
    <w:next w:val="Normal"/>
    <w:autoRedefine/>
    <w:semiHidden/>
    <w:rsid w:val="004E7238"/>
  </w:style>
  <w:style w:type="paragraph" w:styleId="Sadraj2">
    <w:name w:val="toc 2"/>
    <w:basedOn w:val="Normal"/>
    <w:next w:val="Normal"/>
    <w:autoRedefine/>
    <w:semiHidden/>
    <w:rsid w:val="004E7238"/>
    <w:pPr>
      <w:ind w:left="240"/>
    </w:pPr>
  </w:style>
  <w:style w:type="paragraph" w:styleId="Sadraj3">
    <w:name w:val="toc 3"/>
    <w:basedOn w:val="Normal"/>
    <w:next w:val="Normal"/>
    <w:autoRedefine/>
    <w:semiHidden/>
    <w:rsid w:val="004E7238"/>
    <w:pPr>
      <w:ind w:left="480"/>
    </w:pPr>
  </w:style>
  <w:style w:type="character" w:styleId="Hiperveza">
    <w:name w:val="Hyperlink"/>
    <w:rsid w:val="004E7238"/>
    <w:rPr>
      <w:color w:val="0000FF"/>
      <w:u w:val="single"/>
    </w:rPr>
  </w:style>
  <w:style w:type="table" w:styleId="Reetkatablice">
    <w:name w:val="Table Grid"/>
    <w:basedOn w:val="Obinatablica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rsid w:val="00026467"/>
    <w:rPr>
      <w:color w:val="800080"/>
      <w:u w:val="single"/>
    </w:rPr>
  </w:style>
  <w:style w:type="paragraph" w:styleId="Standard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PlanProjek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0930CFEAB0F842BCE17C13DF549F43" ma:contentTypeVersion="14" ma:contentTypeDescription="Stvaranje novog dokumenta." ma:contentTypeScope="" ma:versionID="dc1f789066bd80afc49d9f0df783ed58">
  <xsd:schema xmlns:xsd="http://www.w3.org/2001/XMLSchema" xmlns:xs="http://www.w3.org/2001/XMLSchema" xmlns:p="http://schemas.microsoft.com/office/2006/metadata/properties" xmlns:ns3="2e3aa64c-bfb3-4af8-9705-da7c5d3d3e69" xmlns:ns4="f3c1b304-23e1-4aee-b506-68c11dfc98f1" targetNamespace="http://schemas.microsoft.com/office/2006/metadata/properties" ma:root="true" ma:fieldsID="7f5774ba968f01b211b4e1c409d08e40" ns3:_="" ns4:_="">
    <xsd:import namespace="2e3aa64c-bfb3-4af8-9705-da7c5d3d3e69"/>
    <xsd:import namespace="f3c1b304-23e1-4aee-b506-68c11dfc98f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aa64c-bfb3-4af8-9705-da7c5d3d3e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ji o zajedničkom korištenju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Raspršivanje savjeta za zajedničko korištenj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1b304-23e1-4aee-b506-68c11dfc9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807586-1653-486C-95D4-60059B674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D0C377-38A4-4777-A3D6-FD2D582EC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3aa64c-bfb3-4af8-9705-da7c5d3d3e69"/>
    <ds:schemaRef ds:uri="f3c1b304-23e1-4aee-b506-68c11dfc9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5A2FA-C37B-4B3C-BE09-6BD05A7CE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PlanProjekta.dot</Template>
  <TotalTime>0</TotalTime>
  <Pages>3</Pages>
  <Words>142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projekta</vt:lpstr>
      <vt:lpstr>Plan projekta</vt:lpstr>
    </vt:vector>
  </TitlesOfParts>
  <Manager>Krešimir Fertalj</Manager>
  <Company>FER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projekta</dc:title>
  <dc:subject>Predložak</dc:subject>
  <dc:creator>Krešimir Fertalj</dc:creator>
  <cp:keywords/>
  <cp:lastModifiedBy>Matija Jugović</cp:lastModifiedBy>
  <cp:revision>2</cp:revision>
  <cp:lastPrinted>2005-01-12T13:19:00Z</cp:lastPrinted>
  <dcterms:created xsi:type="dcterms:W3CDTF">2022-03-25T18:43:00Z</dcterms:created>
  <dcterms:modified xsi:type="dcterms:W3CDTF">2022-03-25T18:43:00Z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0x010100780930CFEAB0F842BCE17C13DF549F43</vt:lpwstr>
  </property>
</Properties>
</file>